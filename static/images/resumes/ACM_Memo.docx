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C960" w14:textId="77777777" w:rsidR="00595A29" w:rsidRPr="008936C1" w:rsidRDefault="00974F31" w:rsidP="008936C1">
      <w:pPr>
        <w:pStyle w:val="Title"/>
        <w:ind w:left="0"/>
        <w:rPr>
          <w:sz w:val="40"/>
        </w:rPr>
      </w:pPr>
      <w:r>
        <w:rPr>
          <w:rFonts w:asciiTheme="majorHAnsi" w:hAnsiTheme="majorHAnsi"/>
          <w:b/>
          <w:noProof/>
          <w:sz w:val="48"/>
          <w:szCs w:val="48"/>
          <w:lang w:eastAsia="en-US"/>
        </w:rPr>
        <w:drawing>
          <wp:anchor distT="0" distB="0" distL="114300" distR="114300" simplePos="0" relativeHeight="251659264" behindDoc="0" locked="0" layoutInCell="1" allowOverlap="1" wp14:anchorId="0565895C" wp14:editId="23534C17">
            <wp:simplePos x="0" y="0"/>
            <wp:positionH relativeFrom="column">
              <wp:posOffset>-292100</wp:posOffset>
            </wp:positionH>
            <wp:positionV relativeFrom="paragraph">
              <wp:posOffset>-219075</wp:posOffset>
            </wp:positionV>
            <wp:extent cx="6126480" cy="11077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1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Content table"/>
      </w:tblPr>
      <w:tblGrid>
        <w:gridCol w:w="8640"/>
      </w:tblGrid>
      <w:tr w:rsidR="00595A29" w14:paraId="286F99CE" w14:textId="77777777">
        <w:trPr>
          <w:trHeight w:val="288"/>
        </w:trPr>
        <w:tc>
          <w:tcPr>
            <w:tcW w:w="8640" w:type="dxa"/>
          </w:tcPr>
          <w:p w14:paraId="75CF2FF4" w14:textId="77777777" w:rsidR="00595A29" w:rsidRDefault="00595A29" w:rsidP="008936C1">
            <w:pPr>
              <w:pStyle w:val="Heading1"/>
              <w:spacing w:line="259" w:lineRule="auto"/>
              <w:outlineLvl w:val="0"/>
            </w:pPr>
          </w:p>
        </w:tc>
      </w:tr>
    </w:tbl>
    <w:tbl>
      <w:tblPr>
        <w:tblStyle w:val="TableGrid"/>
        <w:tblW w:w="5012" w:type="pct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table"/>
      </w:tblPr>
      <w:tblGrid>
        <w:gridCol w:w="1440"/>
        <w:gridCol w:w="7221"/>
      </w:tblGrid>
      <w:tr w:rsidR="00595A29" w14:paraId="37B89D8A" w14:textId="77777777" w:rsidTr="00E02388">
        <w:trPr>
          <w:trHeight w:val="32"/>
        </w:trPr>
        <w:sdt>
          <w:sdtPr>
            <w:rPr>
              <w:rFonts w:ascii="Times New Roman" w:hAnsi="Times New Roman" w:cs="Times New Roman"/>
              <w:b/>
              <w:sz w:val="24"/>
            </w:rPr>
            <w:id w:val="-1849470194"/>
            <w:placeholder>
              <w:docPart w:val="63ABCD5861C94B78B439181FF6125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  <w:tcBorders>
                  <w:top w:val="nil"/>
                  <w:bottom w:val="nil"/>
                </w:tcBorders>
              </w:tcPr>
              <w:p w14:paraId="5C6C388B" w14:textId="77777777" w:rsidR="00595A29" w:rsidRPr="008936C1" w:rsidRDefault="00D77C46">
                <w:pPr>
                  <w:spacing w:after="120" w:line="259" w:lineRule="auto"/>
                  <w:rPr>
                    <w:rFonts w:ascii="Times New Roman" w:hAnsi="Times New Roman" w:cs="Times New Roman"/>
                    <w:b/>
                    <w:sz w:val="24"/>
                  </w:rPr>
                </w:pPr>
                <w:r w:rsidRPr="008936C1">
                  <w:rPr>
                    <w:rFonts w:ascii="Times New Roman" w:hAnsi="Times New Roman" w:cs="Times New Roman"/>
                    <w:b/>
                    <w:sz w:val="24"/>
                  </w:rPr>
                  <w:t>To:</w:t>
                </w:r>
              </w:p>
            </w:tc>
          </w:sdtContent>
        </w:sdt>
        <w:tc>
          <w:tcPr>
            <w:tcW w:w="7221" w:type="dxa"/>
            <w:tcBorders>
              <w:top w:val="nil"/>
              <w:bottom w:val="nil"/>
            </w:tcBorders>
          </w:tcPr>
          <w:p w14:paraId="3EC21BFD" w14:textId="77777777" w:rsidR="00595A29" w:rsidRPr="008936C1" w:rsidRDefault="008936C1" w:rsidP="008936C1">
            <w:pPr>
              <w:spacing w:after="120" w:line="259" w:lineRule="auto"/>
              <w:rPr>
                <w:rFonts w:ascii="Times New Roman" w:hAnsi="Times New Roman" w:cs="Times New Roman"/>
                <w:sz w:val="24"/>
              </w:rPr>
            </w:pPr>
            <w:r w:rsidRPr="008936C1">
              <w:rPr>
                <w:rFonts w:ascii="Times New Roman" w:hAnsi="Times New Roman" w:cs="Times New Roman"/>
                <w:sz w:val="24"/>
              </w:rPr>
              <w:t>Student Finance Board</w:t>
            </w:r>
          </w:p>
        </w:tc>
      </w:tr>
      <w:tr w:rsidR="00595A29" w14:paraId="53888295" w14:textId="77777777" w:rsidTr="00E02388">
        <w:trPr>
          <w:trHeight w:val="37"/>
        </w:trPr>
        <w:tc>
          <w:tcPr>
            <w:tcW w:w="1440" w:type="dxa"/>
            <w:tcBorders>
              <w:top w:val="nil"/>
              <w:bottom w:val="nil"/>
            </w:tcBorders>
          </w:tcPr>
          <w:p w14:paraId="40808ECD" w14:textId="77777777" w:rsidR="00595A29" w:rsidRPr="008936C1" w:rsidRDefault="008936C1" w:rsidP="008936C1">
            <w:pPr>
              <w:spacing w:after="120" w:line="259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936C1">
              <w:rPr>
                <w:rFonts w:ascii="Times New Roman" w:hAnsi="Times New Roman" w:cs="Times New Roman"/>
                <w:b/>
                <w:sz w:val="24"/>
              </w:rPr>
              <w:t xml:space="preserve">From (Organization Name): </w:t>
            </w:r>
          </w:p>
        </w:tc>
        <w:tc>
          <w:tcPr>
            <w:tcW w:w="7221" w:type="dxa"/>
            <w:tcBorders>
              <w:top w:val="nil"/>
              <w:bottom w:val="nil"/>
            </w:tcBorders>
          </w:tcPr>
          <w:p w14:paraId="1EF315E2" w14:textId="77777777" w:rsidR="008936C1" w:rsidRPr="008936C1" w:rsidRDefault="008936C1" w:rsidP="008936C1">
            <w:pPr>
              <w:spacing w:after="120" w:line="259" w:lineRule="auto"/>
              <w:rPr>
                <w:rFonts w:ascii="Times New Roman" w:hAnsi="Times New Roman" w:cs="Times New Roman"/>
                <w:sz w:val="24"/>
              </w:rPr>
            </w:pPr>
          </w:p>
          <w:p w14:paraId="6E9B368C" w14:textId="2DB87877" w:rsidR="00595A29" w:rsidRPr="008936C1" w:rsidRDefault="00632768" w:rsidP="008936C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Association of Computing Machinery</w:t>
            </w:r>
          </w:p>
        </w:tc>
      </w:tr>
      <w:tr w:rsidR="00595A29" w14:paraId="287525FA" w14:textId="77777777" w:rsidTr="00E02388">
        <w:trPr>
          <w:trHeight w:val="37"/>
        </w:trPr>
        <w:tc>
          <w:tcPr>
            <w:tcW w:w="1440" w:type="dxa"/>
            <w:tcBorders>
              <w:top w:val="nil"/>
              <w:bottom w:val="nil"/>
            </w:tcBorders>
          </w:tcPr>
          <w:p w14:paraId="3706735C" w14:textId="77777777" w:rsidR="00595A29" w:rsidRPr="008936C1" w:rsidRDefault="00280F9D">
            <w:pPr>
              <w:spacing w:after="120" w:line="259" w:lineRule="auto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</w:rPr>
                <w:id w:val="378521910"/>
                <w:placeholder>
                  <w:docPart w:val="217A59A47CAC41D1AF98AE24B93793E7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8936C1">
                  <w:rPr>
                    <w:rFonts w:ascii="Times New Roman" w:hAnsi="Times New Roman" w:cs="Times New Roman"/>
                    <w:b/>
                    <w:sz w:val="24"/>
                  </w:rPr>
                  <w:t xml:space="preserve">CC: </w:t>
                </w:r>
              </w:sdtContent>
            </w:sdt>
          </w:p>
        </w:tc>
        <w:tc>
          <w:tcPr>
            <w:tcW w:w="7221" w:type="dxa"/>
            <w:tcBorders>
              <w:top w:val="nil"/>
              <w:bottom w:val="nil"/>
            </w:tcBorders>
          </w:tcPr>
          <w:p w14:paraId="0D84531D" w14:textId="77777777" w:rsidR="00595A29" w:rsidRPr="008936C1" w:rsidRDefault="008936C1" w:rsidP="008936C1">
            <w:pPr>
              <w:spacing w:after="120" w:line="259" w:lineRule="auto"/>
              <w:rPr>
                <w:rFonts w:ascii="Times New Roman" w:hAnsi="Times New Roman" w:cs="Times New Roman"/>
                <w:sz w:val="24"/>
              </w:rPr>
            </w:pPr>
            <w:r w:rsidRPr="008936C1">
              <w:rPr>
                <w:rFonts w:ascii="Times New Roman" w:hAnsi="Times New Roman" w:cs="Times New Roman"/>
                <w:sz w:val="24"/>
              </w:rPr>
              <w:t>SFB Executive Board</w:t>
            </w:r>
          </w:p>
        </w:tc>
      </w:tr>
      <w:tr w:rsidR="00595A29" w14:paraId="21EC0F61" w14:textId="77777777" w:rsidTr="00E02388">
        <w:trPr>
          <w:trHeight w:val="37"/>
        </w:trPr>
        <w:tc>
          <w:tcPr>
            <w:tcW w:w="1440" w:type="dxa"/>
            <w:tcBorders>
              <w:top w:val="nil"/>
              <w:bottom w:val="nil"/>
            </w:tcBorders>
          </w:tcPr>
          <w:p w14:paraId="313EA244" w14:textId="77777777" w:rsidR="00595A29" w:rsidRPr="008936C1" w:rsidRDefault="00280F9D">
            <w:pPr>
              <w:spacing w:after="120" w:line="259" w:lineRule="auto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4"/>
                </w:rPr>
                <w:id w:val="656889604"/>
                <w:placeholder>
                  <w:docPart w:val="FF040F56DD0246439369723420186398"/>
                </w:placeholder>
                <w:temporary/>
                <w:showingPlcHdr/>
                <w15:appearance w15:val="hidden"/>
              </w:sdtPr>
              <w:sdtEndPr/>
              <w:sdtContent>
                <w:r w:rsidR="00D77C46" w:rsidRPr="008936C1">
                  <w:rPr>
                    <w:rFonts w:ascii="Times New Roman" w:hAnsi="Times New Roman" w:cs="Times New Roman"/>
                    <w:b/>
                    <w:sz w:val="24"/>
                  </w:rPr>
                  <w:t>Date:</w:t>
                </w:r>
              </w:sdtContent>
            </w:sdt>
          </w:p>
        </w:tc>
        <w:tc>
          <w:tcPr>
            <w:tcW w:w="7221" w:type="dxa"/>
            <w:tcBorders>
              <w:top w:val="nil"/>
              <w:bottom w:val="nil"/>
            </w:tcBorders>
          </w:tcPr>
          <w:p w14:paraId="4AE3D841" w14:textId="7203D801" w:rsidR="00595A29" w:rsidRPr="008936C1" w:rsidRDefault="00FC6FF1" w:rsidP="008936C1">
            <w:pPr>
              <w:spacing w:after="120" w:line="25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11/1</w:t>
            </w:r>
            <w:r w:rsidR="00772CDE">
              <w:rPr>
                <w:rFonts w:ascii="Times New Roman" w:hAnsi="Times New Roman" w:cs="Times New Roman"/>
                <w:sz w:val="24"/>
              </w:rPr>
              <w:t>3</w:t>
            </w:r>
            <w:r w:rsidR="00632768">
              <w:rPr>
                <w:rFonts w:ascii="Times New Roman" w:hAnsi="Times New Roman" w:cs="Times New Roman"/>
                <w:sz w:val="24"/>
              </w:rPr>
              <w:t>/2021</w:t>
            </w:r>
          </w:p>
        </w:tc>
      </w:tr>
      <w:tr w:rsidR="00595A29" w14:paraId="152BD8AA" w14:textId="77777777" w:rsidTr="002E3F8D">
        <w:trPr>
          <w:trHeight w:val="80"/>
        </w:trPr>
        <w:tc>
          <w:tcPr>
            <w:tcW w:w="1440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7816C6F0" w14:textId="77777777" w:rsidR="00595A29" w:rsidRPr="008936C1" w:rsidRDefault="008936C1" w:rsidP="008936C1">
            <w:pPr>
              <w:spacing w:after="120" w:line="259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936C1">
              <w:rPr>
                <w:rFonts w:ascii="Times New Roman" w:hAnsi="Times New Roman" w:cs="Times New Roman"/>
                <w:b/>
                <w:sz w:val="24"/>
              </w:rPr>
              <w:t xml:space="preserve">Re: </w:t>
            </w:r>
          </w:p>
        </w:tc>
        <w:tc>
          <w:tcPr>
            <w:tcW w:w="722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1CDAE910" w14:textId="21665F4E" w:rsidR="008936C1" w:rsidRPr="008936C1" w:rsidRDefault="00632768" w:rsidP="008936C1">
            <w:pPr>
              <w:spacing w:after="120" w:line="25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Event Date and Description Change</w:t>
            </w:r>
            <w:r w:rsidR="008936C1" w:rsidRPr="008936C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4E23C108" w14:textId="373B92AC" w:rsidR="00E02388" w:rsidRDefault="004B0D57" w:rsidP="00482502">
      <w:pPr>
        <w:spacing w:before="240" w:line="480" w:lineRule="auto"/>
        <w:rPr>
          <w:rFonts w:ascii="Times New Roman" w:hAnsi="Times New Roman" w:cs="Times New Roman"/>
          <w:sz w:val="24"/>
        </w:rPr>
      </w:pPr>
      <w:r w:rsidRPr="004B0D57">
        <w:rPr>
          <w:rFonts w:ascii="Times New Roman" w:hAnsi="Times New Roman" w:cs="Times New Roman"/>
          <w:b/>
          <w:sz w:val="24"/>
        </w:rPr>
        <w:t>(</w:t>
      </w:r>
      <w:r w:rsidR="001F71A8">
        <w:rPr>
          <w:rFonts w:ascii="Times New Roman" w:hAnsi="Times New Roman" w:cs="Times New Roman"/>
          <w:b/>
          <w:sz w:val="24"/>
        </w:rPr>
        <w:t>ACM</w:t>
      </w:r>
      <w:r w:rsidR="00E02388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880E1E">
        <w:rPr>
          <w:rFonts w:ascii="Times New Roman" w:hAnsi="Times New Roman" w:cs="Times New Roman"/>
          <w:sz w:val="24"/>
        </w:rPr>
        <w:t>requests</w:t>
      </w:r>
      <w:r w:rsidR="00771B7E">
        <w:rPr>
          <w:rFonts w:ascii="Times New Roman" w:hAnsi="Times New Roman" w:cs="Times New Roman"/>
          <w:sz w:val="24"/>
        </w:rPr>
        <w:t>…</w:t>
      </w:r>
    </w:p>
    <w:p w14:paraId="34F41351" w14:textId="483828E6" w:rsidR="0027006F" w:rsidRDefault="00632768" w:rsidP="00587D87">
      <w:pPr>
        <w:spacing w:before="24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 to unforeseen complications, our event that was originally scheduled to take place on Wednesday, </w:t>
      </w:r>
      <w:r w:rsidR="00FC6FF1">
        <w:rPr>
          <w:rFonts w:ascii="Times New Roman" w:hAnsi="Times New Roman" w:cs="Times New Roman"/>
          <w:sz w:val="24"/>
        </w:rPr>
        <w:t>November 3</w:t>
      </w:r>
      <w:r w:rsidR="00FC6FF1" w:rsidRPr="00FC6FF1">
        <w:rPr>
          <w:rFonts w:ascii="Times New Roman" w:hAnsi="Times New Roman" w:cs="Times New Roman"/>
          <w:sz w:val="24"/>
          <w:vertAlign w:val="superscript"/>
        </w:rPr>
        <w:t>rd</w:t>
      </w:r>
      <w:r w:rsidR="00FC6F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must be rescheduled</w:t>
      </w:r>
      <w:r w:rsidR="00FC6FF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redescribed</w:t>
      </w:r>
      <w:r w:rsidR="00FC6FF1">
        <w:rPr>
          <w:rFonts w:ascii="Times New Roman" w:hAnsi="Times New Roman" w:cs="Times New Roman"/>
          <w:sz w:val="24"/>
        </w:rPr>
        <w:t xml:space="preserve"> have some funds reallocated</w:t>
      </w:r>
      <w:r>
        <w:rPr>
          <w:rFonts w:ascii="Times New Roman" w:hAnsi="Times New Roman" w:cs="Times New Roman"/>
          <w:sz w:val="24"/>
        </w:rPr>
        <w:t xml:space="preserve">. </w:t>
      </w:r>
      <w:r w:rsidR="0027006F">
        <w:rPr>
          <w:rFonts w:ascii="Times New Roman" w:hAnsi="Times New Roman" w:cs="Times New Roman"/>
          <w:sz w:val="24"/>
        </w:rPr>
        <w:t>The new information is as follows:</w:t>
      </w:r>
    </w:p>
    <w:p w14:paraId="7963A27F" w14:textId="59A4B022" w:rsidR="0027006F" w:rsidRDefault="0027006F" w:rsidP="008036D6">
      <w:pPr>
        <w:spacing w:before="240" w:line="240" w:lineRule="auto"/>
        <w:ind w:left="720"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t xml:space="preserve">Title: </w:t>
      </w:r>
      <w:r w:rsidR="00FC6FF1">
        <w:rPr>
          <w:rFonts w:ascii="Times New Roman" w:hAnsi="Times New Roman" w:cs="Times New Roman"/>
          <w:color w:val="00B050"/>
          <w:sz w:val="24"/>
        </w:rPr>
        <w:t>Compute and Kahoot</w:t>
      </w:r>
    </w:p>
    <w:p w14:paraId="7DAA4820" w14:textId="02A18E90" w:rsidR="0027006F" w:rsidRDefault="0027006F" w:rsidP="008036D6">
      <w:pPr>
        <w:spacing w:before="240" w:line="240" w:lineRule="auto"/>
        <w:ind w:left="720"/>
        <w:rPr>
          <w:rFonts w:ascii="Times New Roman" w:hAnsi="Times New Roman" w:cs="Times New Roman"/>
          <w:sz w:val="24"/>
        </w:rPr>
      </w:pPr>
      <w:r w:rsidRPr="0027006F">
        <w:rPr>
          <w:rFonts w:ascii="Times New Roman" w:hAnsi="Times New Roman" w:cs="Times New Roman"/>
          <w:sz w:val="24"/>
        </w:rPr>
        <w:t xml:space="preserve">Date: </w:t>
      </w:r>
      <w:r>
        <w:rPr>
          <w:rFonts w:ascii="Times New Roman" w:hAnsi="Times New Roman" w:cs="Times New Roman"/>
          <w:color w:val="00B050"/>
          <w:sz w:val="24"/>
        </w:rPr>
        <w:t xml:space="preserve">Wednesday, </w:t>
      </w:r>
      <w:r w:rsidR="00FC6FF1">
        <w:rPr>
          <w:rFonts w:ascii="Times New Roman" w:hAnsi="Times New Roman" w:cs="Times New Roman"/>
          <w:color w:val="00B050"/>
          <w:sz w:val="24"/>
        </w:rPr>
        <w:t xml:space="preserve">November </w:t>
      </w:r>
      <w:r>
        <w:rPr>
          <w:rFonts w:ascii="Times New Roman" w:hAnsi="Times New Roman" w:cs="Times New Roman"/>
          <w:color w:val="00B050"/>
          <w:sz w:val="24"/>
        </w:rPr>
        <w:t xml:space="preserve"> </w:t>
      </w:r>
      <w:r w:rsidR="00FC6FF1">
        <w:rPr>
          <w:rFonts w:ascii="Times New Roman" w:hAnsi="Times New Roman" w:cs="Times New Roman"/>
          <w:color w:val="00B050"/>
          <w:sz w:val="24"/>
        </w:rPr>
        <w:t>1</w:t>
      </w:r>
      <w:r>
        <w:rPr>
          <w:rFonts w:ascii="Times New Roman" w:hAnsi="Times New Roman" w:cs="Times New Roman"/>
          <w:color w:val="00B050"/>
          <w:sz w:val="24"/>
        </w:rPr>
        <w:t>7, 2021</w:t>
      </w:r>
    </w:p>
    <w:p w14:paraId="429ED0D7" w14:textId="0703B9C1" w:rsidR="0078092E" w:rsidRPr="0078092E" w:rsidRDefault="0027006F" w:rsidP="0078092E">
      <w:pPr>
        <w:spacing w:before="240" w:line="240" w:lineRule="auto"/>
        <w:ind w:left="720"/>
        <w:rPr>
          <w:rFonts w:ascii="Times New Roman" w:hAnsi="Times New Roman" w:cs="Times New Roman"/>
          <w:color w:val="00B050"/>
          <w:sz w:val="24"/>
        </w:rPr>
      </w:pPr>
      <w:r>
        <w:rPr>
          <w:rFonts w:ascii="Times New Roman" w:hAnsi="Times New Roman" w:cs="Times New Roman"/>
          <w:sz w:val="24"/>
        </w:rPr>
        <w:t xml:space="preserve">Purpose: </w:t>
      </w:r>
      <w:r w:rsidR="00FC6FF1">
        <w:rPr>
          <w:rFonts w:ascii="Times New Roman" w:hAnsi="Times New Roman" w:cs="Times New Roman"/>
          <w:color w:val="00B050"/>
          <w:sz w:val="24"/>
        </w:rPr>
        <w:t xml:space="preserve">Compute and Kahoot will be a Kahoot competition that test the knowledge of our members based on the information that we have </w:t>
      </w:r>
      <w:r w:rsidR="0078092E">
        <w:rPr>
          <w:rFonts w:ascii="Times New Roman" w:hAnsi="Times New Roman" w:cs="Times New Roman"/>
          <w:color w:val="00B050"/>
          <w:sz w:val="24"/>
        </w:rPr>
        <w:t>given over the past semester. Anyone is welcome to come and compete!</w:t>
      </w:r>
      <w:r w:rsidR="00772CDE">
        <w:rPr>
          <w:rFonts w:ascii="Times New Roman" w:hAnsi="Times New Roman" w:cs="Times New Roman"/>
          <w:color w:val="00B050"/>
          <w:sz w:val="24"/>
        </w:rPr>
        <w:t xml:space="preserve"> </w:t>
      </w:r>
    </w:p>
    <w:p w14:paraId="3786784D" w14:textId="77777777" w:rsidR="0078092E" w:rsidRDefault="0078092E" w:rsidP="0078092E">
      <w:pPr>
        <w:spacing w:before="240" w:line="480" w:lineRule="auto"/>
        <w:rPr>
          <w:rFonts w:ascii="Times New Roman" w:hAnsi="Times New Roman" w:cs="Times New Roman"/>
          <w:b/>
          <w:sz w:val="24"/>
        </w:rPr>
      </w:pPr>
      <w:r w:rsidRPr="004B0D57">
        <w:rPr>
          <w:rFonts w:ascii="Times New Roman" w:hAnsi="Times New Roman" w:cs="Times New Roman"/>
          <w:b/>
          <w:sz w:val="24"/>
        </w:rPr>
        <w:t>(</w:t>
      </w:r>
      <w:r>
        <w:rPr>
          <w:rFonts w:ascii="Times New Roman" w:hAnsi="Times New Roman" w:cs="Times New Roman"/>
          <w:b/>
          <w:sz w:val="24"/>
        </w:rPr>
        <w:t>ACM</w:t>
      </w:r>
      <w:r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requests a Budget Reallocation for</w:t>
      </w:r>
      <w:r>
        <w:rPr>
          <w:rFonts w:ascii="Times New Roman" w:hAnsi="Times New Roman" w:cs="Times New Roman"/>
          <w:sz w:val="24"/>
        </w:rPr>
        <w:t xml:space="preserve"> this event as well</w:t>
      </w:r>
      <w:r>
        <w:rPr>
          <w:rFonts w:ascii="Times New Roman" w:hAnsi="Times New Roman" w:cs="Times New Roman"/>
          <w:b/>
          <w:sz w:val="24"/>
        </w:rPr>
        <w:t>.</w:t>
      </w:r>
      <w:r w:rsidRPr="00E02388">
        <w:rPr>
          <w:rFonts w:ascii="Times New Roman" w:hAnsi="Times New Roman" w:cs="Times New Roman"/>
          <w:b/>
          <w:sz w:val="24"/>
        </w:rPr>
        <w:t xml:space="preserve"> </w:t>
      </w:r>
    </w:p>
    <w:p w14:paraId="3B307DE9" w14:textId="7F40C71D" w:rsidR="0078092E" w:rsidRDefault="0078092E" w:rsidP="00587D87">
      <w:pPr>
        <w:spacing w:before="24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Original funding was obtained through a </w:t>
      </w:r>
      <w:r>
        <w:rPr>
          <w:rFonts w:ascii="Times New Roman" w:hAnsi="Times New Roman" w:cs="Times New Roman"/>
          <w:b/>
          <w:sz w:val="24"/>
        </w:rPr>
        <w:t xml:space="preserve">(base budget). </w:t>
      </w:r>
      <w:r>
        <w:rPr>
          <w:rFonts w:ascii="Times New Roman" w:hAnsi="Times New Roman" w:cs="Times New Roman"/>
          <w:sz w:val="24"/>
        </w:rPr>
        <w:t xml:space="preserve">This reallocation will allow </w:t>
      </w:r>
      <w:r w:rsidRPr="00DC1724">
        <w:rPr>
          <w:rFonts w:ascii="Times New Roman" w:hAnsi="Times New Roman" w:cs="Times New Roman"/>
          <w:b/>
          <w:sz w:val="24"/>
        </w:rPr>
        <w:t>(</w:t>
      </w:r>
      <w:r w:rsidR="00587D87">
        <w:rPr>
          <w:rFonts w:ascii="Times New Roman" w:hAnsi="Times New Roman" w:cs="Times New Roman"/>
          <w:b/>
          <w:sz w:val="24"/>
        </w:rPr>
        <w:t>ACM</w:t>
      </w:r>
      <w:r w:rsidRPr="00DC1724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to </w:t>
      </w:r>
      <w:r w:rsidRPr="00DC1724">
        <w:rPr>
          <w:rFonts w:ascii="Times New Roman" w:hAnsi="Times New Roman" w:cs="Times New Roman"/>
          <w:b/>
          <w:sz w:val="24"/>
        </w:rPr>
        <w:t>(</w:t>
      </w:r>
      <w:r w:rsidR="00587D87">
        <w:rPr>
          <w:rFonts w:ascii="Times New Roman" w:hAnsi="Times New Roman" w:cs="Times New Roman"/>
          <w:b/>
          <w:sz w:val="24"/>
        </w:rPr>
        <w:t>To allow us to purchase better prizes that make students more likely to compete</w:t>
      </w:r>
      <w:r w:rsidRPr="00DC1724">
        <w:rPr>
          <w:rFonts w:ascii="Times New Roman" w:hAnsi="Times New Roman" w:cs="Times New Roman"/>
          <w:b/>
          <w:sz w:val="24"/>
        </w:rPr>
        <w:t>)</w:t>
      </w:r>
      <w:r w:rsidR="008617B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4E5B1522" w14:textId="77777777" w:rsidR="0078092E" w:rsidRDefault="0078092E" w:rsidP="0078092E">
      <w:pPr>
        <w:spacing w:before="24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refer to the below examples for how to show the money you are moving: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2340"/>
        <w:gridCol w:w="2070"/>
      </w:tblGrid>
      <w:tr w:rsidR="0078092E" w14:paraId="6B5FEA02" w14:textId="77777777" w:rsidTr="0033226B">
        <w:trPr>
          <w:trHeight w:val="395"/>
        </w:trPr>
        <w:tc>
          <w:tcPr>
            <w:tcW w:w="4135" w:type="dxa"/>
            <w:vAlign w:val="center"/>
          </w:tcPr>
          <w:p w14:paraId="174689C1" w14:textId="77777777" w:rsidR="0078092E" w:rsidRPr="00E02388" w:rsidRDefault="0078092E" w:rsidP="0033226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Budget Line Descriptions</w:t>
            </w:r>
          </w:p>
        </w:tc>
        <w:tc>
          <w:tcPr>
            <w:tcW w:w="2340" w:type="dxa"/>
            <w:vAlign w:val="center"/>
          </w:tcPr>
          <w:p w14:paraId="081F60C5" w14:textId="77777777" w:rsidR="0078092E" w:rsidRPr="00E02388" w:rsidRDefault="0078092E" w:rsidP="0033226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Decrease By</w:t>
            </w:r>
          </w:p>
        </w:tc>
        <w:tc>
          <w:tcPr>
            <w:tcW w:w="2070" w:type="dxa"/>
            <w:vAlign w:val="center"/>
          </w:tcPr>
          <w:p w14:paraId="36D02D20" w14:textId="77777777" w:rsidR="0078092E" w:rsidRPr="00E02388" w:rsidRDefault="0078092E" w:rsidP="0033226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Increase By</w:t>
            </w:r>
          </w:p>
        </w:tc>
      </w:tr>
      <w:tr w:rsidR="0078092E" w14:paraId="7835AD00" w14:textId="77777777" w:rsidTr="0033226B">
        <w:trPr>
          <w:trHeight w:val="432"/>
        </w:trPr>
        <w:tc>
          <w:tcPr>
            <w:tcW w:w="4135" w:type="dxa"/>
            <w:vAlign w:val="center"/>
          </w:tcPr>
          <w:p w14:paraId="59A13035" w14:textId="32B4C89B" w:rsidR="0078092E" w:rsidRDefault="0078092E" w:rsidP="00332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From: </w:t>
            </w:r>
            <w:r w:rsidR="00587D87">
              <w:rPr>
                <w:rFonts w:ascii="Times New Roman" w:hAnsi="Times New Roman" w:cs="Times New Roman"/>
                <w:sz w:val="24"/>
              </w:rPr>
              <w:t>Food</w:t>
            </w:r>
          </w:p>
        </w:tc>
        <w:tc>
          <w:tcPr>
            <w:tcW w:w="2340" w:type="dxa"/>
            <w:vAlign w:val="center"/>
          </w:tcPr>
          <w:p w14:paraId="17C3473C" w14:textId="5709956F" w:rsidR="0078092E" w:rsidRDefault="0078092E" w:rsidP="00332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87D87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2070" w:type="dxa"/>
            <w:vAlign w:val="center"/>
          </w:tcPr>
          <w:p w14:paraId="39908471" w14:textId="77777777" w:rsidR="0078092E" w:rsidRDefault="0078092E" w:rsidP="00332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8092E" w14:paraId="310DBA8B" w14:textId="77777777" w:rsidTr="0033226B">
        <w:trPr>
          <w:trHeight w:val="432"/>
        </w:trPr>
        <w:tc>
          <w:tcPr>
            <w:tcW w:w="4135" w:type="dxa"/>
            <w:vAlign w:val="center"/>
          </w:tcPr>
          <w:p w14:paraId="3E3AE3EB" w14:textId="40799295" w:rsidR="0078092E" w:rsidRDefault="0078092E" w:rsidP="0033226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To: </w:t>
            </w:r>
            <w:r w:rsidR="008617B8">
              <w:rPr>
                <w:rFonts w:ascii="Times New Roman" w:hAnsi="Times New Roman" w:cs="Times New Roman"/>
                <w:sz w:val="24"/>
              </w:rPr>
              <w:t xml:space="preserve">Tier </w:t>
            </w:r>
            <w:r w:rsidR="00B352EE">
              <w:rPr>
                <w:rFonts w:ascii="Times New Roman" w:hAnsi="Times New Roman" w:cs="Times New Roman"/>
                <w:sz w:val="24"/>
              </w:rPr>
              <w:t>1</w:t>
            </w:r>
            <w:r w:rsidR="008617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87D87">
              <w:rPr>
                <w:rFonts w:ascii="Times New Roman" w:hAnsi="Times New Roman" w:cs="Times New Roman"/>
                <w:sz w:val="24"/>
              </w:rPr>
              <w:t>Prize</w:t>
            </w:r>
          </w:p>
        </w:tc>
        <w:tc>
          <w:tcPr>
            <w:tcW w:w="2340" w:type="dxa"/>
            <w:vAlign w:val="center"/>
          </w:tcPr>
          <w:p w14:paraId="74467F37" w14:textId="77777777" w:rsidR="0078092E" w:rsidRDefault="0078092E" w:rsidP="0033226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4F8B60CF" w14:textId="1EBCA3BA" w:rsidR="0078092E" w:rsidRDefault="0078092E" w:rsidP="0033226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</w:t>
            </w:r>
            <w:r w:rsidR="00587D87"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</w:tbl>
    <w:p w14:paraId="4E174F67" w14:textId="77777777" w:rsidR="00587D87" w:rsidRDefault="00587D87" w:rsidP="00482502">
      <w:pPr>
        <w:spacing w:line="480" w:lineRule="auto"/>
        <w:rPr>
          <w:rFonts w:ascii="Times New Roman" w:hAnsi="Times New Roman" w:cs="Times New Roman"/>
          <w:sz w:val="24"/>
        </w:rPr>
      </w:pPr>
    </w:p>
    <w:p w14:paraId="1EFE3433" w14:textId="77777777" w:rsidR="00587D87" w:rsidRDefault="00587D87" w:rsidP="00482502">
      <w:pPr>
        <w:spacing w:line="480" w:lineRule="auto"/>
        <w:rPr>
          <w:rFonts w:ascii="Times New Roman" w:hAnsi="Times New Roman" w:cs="Times New Roman"/>
          <w:sz w:val="24"/>
        </w:rPr>
      </w:pPr>
    </w:p>
    <w:p w14:paraId="30F5F68F" w14:textId="6F4E040C" w:rsidR="005B2536" w:rsidRDefault="005B2536" w:rsidP="0048250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Advisor Signature</w:t>
      </w:r>
      <w:r w:rsidR="00322EDC">
        <w:rPr>
          <w:rFonts w:ascii="Times New Roman" w:hAnsi="Times New Roman" w:cs="Times New Roman"/>
          <w:sz w:val="24"/>
        </w:rPr>
        <w:t xml:space="preserve">  </w:t>
      </w:r>
      <w:r w:rsidR="00322EDC">
        <w:rPr>
          <w:rFonts w:ascii="Times New Roman" w:hAnsi="Times New Roman" w:cs="Times New Roman"/>
          <w:sz w:val="24"/>
        </w:rPr>
        <w:tab/>
        <w:t>_________________________________</w:t>
      </w:r>
    </w:p>
    <w:p w14:paraId="6700A616" w14:textId="38FA3996" w:rsidR="005B2536" w:rsidRPr="00F952F7" w:rsidRDefault="005B2536" w:rsidP="00482502">
      <w:pPr>
        <w:spacing w:line="480" w:lineRule="auto"/>
        <w:rPr>
          <w:rFonts w:ascii="Times New Roman" w:hAnsi="Times New Roman" w:cs="Times New Roman"/>
          <w:color w:val="548DD4" w:themeColor="text2" w:themeTint="99"/>
          <w:sz w:val="24"/>
        </w:rPr>
      </w:pPr>
      <w:r>
        <w:rPr>
          <w:rFonts w:ascii="Times New Roman" w:hAnsi="Times New Roman" w:cs="Times New Roman"/>
          <w:sz w:val="24"/>
        </w:rPr>
        <w:t>President Signature</w:t>
      </w:r>
      <w:r w:rsidR="00322EDC">
        <w:rPr>
          <w:rFonts w:ascii="Times New Roman" w:hAnsi="Times New Roman" w:cs="Times New Roman"/>
          <w:sz w:val="24"/>
        </w:rPr>
        <w:tab/>
      </w:r>
      <w:r w:rsidR="0027006F" w:rsidRPr="00F952F7">
        <w:rPr>
          <w:rFonts w:ascii="Times New Roman" w:hAnsi="Times New Roman" w:cs="Times New Roman"/>
          <w:color w:val="548DD4" w:themeColor="text2" w:themeTint="99"/>
          <w:sz w:val="24"/>
        </w:rPr>
        <w:t>Kevin Williams</w:t>
      </w:r>
      <w:r w:rsidR="00F952F7">
        <w:rPr>
          <w:rFonts w:ascii="Times New Roman" w:hAnsi="Times New Roman" w:cs="Times New Roman"/>
          <w:color w:val="548DD4" w:themeColor="text2" w:themeTint="99"/>
          <w:sz w:val="24"/>
        </w:rPr>
        <w:t xml:space="preserve"> </w:t>
      </w:r>
      <w:r w:rsidR="00587D87">
        <w:rPr>
          <w:rFonts w:ascii="Times New Roman" w:hAnsi="Times New Roman" w:cs="Times New Roman"/>
          <w:color w:val="548DD4" w:themeColor="text2" w:themeTint="99"/>
          <w:sz w:val="24"/>
        </w:rPr>
        <w:t>11/13/2021</w:t>
      </w:r>
    </w:p>
    <w:p w14:paraId="1EF0878A" w14:textId="77777777" w:rsidR="005B2536" w:rsidRDefault="005B2536" w:rsidP="00482502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Treasurer Signature</w:t>
      </w:r>
      <w:r w:rsidR="00322ED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_________________________________</w:t>
      </w:r>
    </w:p>
    <w:p w14:paraId="0C8C820B" w14:textId="41CF4941" w:rsidR="001E2705" w:rsidRPr="008936C1" w:rsidRDefault="001E2705" w:rsidP="001E270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Contact Email: </w:t>
      </w:r>
      <w:r>
        <w:rPr>
          <w:rFonts w:ascii="Times New Roman" w:hAnsi="Times New Roman" w:cs="Times New Roman"/>
          <w:sz w:val="24"/>
        </w:rPr>
        <w:tab/>
      </w:r>
      <w:r w:rsidR="00587D87">
        <w:rPr>
          <w:rFonts w:ascii="Times New Roman" w:hAnsi="Times New Roman" w:cs="Times New Roman"/>
          <w:sz w:val="24"/>
        </w:rPr>
        <w:t>acm@tcnj.edu</w:t>
      </w:r>
    </w:p>
    <w:sectPr w:rsidR="001E2705" w:rsidRPr="008936C1">
      <w:footerReference w:type="default" r:id="rId7"/>
      <w:pgSz w:w="12240" w:h="15840"/>
      <w:pgMar w:top="72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9C13" w14:textId="77777777" w:rsidR="00280F9D" w:rsidRDefault="00280F9D">
      <w:pPr>
        <w:spacing w:after="0" w:line="240" w:lineRule="auto"/>
      </w:pPr>
      <w:r>
        <w:separator/>
      </w:r>
    </w:p>
  </w:endnote>
  <w:endnote w:type="continuationSeparator" w:id="0">
    <w:p w14:paraId="151D1473" w14:textId="77777777" w:rsidR="00280F9D" w:rsidRDefault="00280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1299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D8A01" w14:textId="77777777" w:rsidR="00595A29" w:rsidRDefault="00D77C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7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321D" w14:textId="77777777" w:rsidR="00280F9D" w:rsidRDefault="00280F9D">
      <w:pPr>
        <w:spacing w:after="0" w:line="240" w:lineRule="auto"/>
      </w:pPr>
      <w:r>
        <w:separator/>
      </w:r>
    </w:p>
  </w:footnote>
  <w:footnote w:type="continuationSeparator" w:id="0">
    <w:p w14:paraId="50B4D34C" w14:textId="77777777" w:rsidR="00280F9D" w:rsidRDefault="00280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6C1"/>
    <w:rsid w:val="001D64EF"/>
    <w:rsid w:val="001E2705"/>
    <w:rsid w:val="001F71A8"/>
    <w:rsid w:val="0027006F"/>
    <w:rsid w:val="0027101E"/>
    <w:rsid w:val="00280F9D"/>
    <w:rsid w:val="002D14DC"/>
    <w:rsid w:val="002D413A"/>
    <w:rsid w:val="002E3F8D"/>
    <w:rsid w:val="00306CC8"/>
    <w:rsid w:val="00322EDC"/>
    <w:rsid w:val="00370756"/>
    <w:rsid w:val="003D408D"/>
    <w:rsid w:val="00482502"/>
    <w:rsid w:val="004B0D57"/>
    <w:rsid w:val="00587D87"/>
    <w:rsid w:val="00595A29"/>
    <w:rsid w:val="005B1E97"/>
    <w:rsid w:val="005B2536"/>
    <w:rsid w:val="00632768"/>
    <w:rsid w:val="00771B7E"/>
    <w:rsid w:val="00772CDE"/>
    <w:rsid w:val="0078092E"/>
    <w:rsid w:val="008036D6"/>
    <w:rsid w:val="008617B8"/>
    <w:rsid w:val="00880E1E"/>
    <w:rsid w:val="008936C1"/>
    <w:rsid w:val="00974F31"/>
    <w:rsid w:val="00B352EE"/>
    <w:rsid w:val="00D578F1"/>
    <w:rsid w:val="00D77C46"/>
    <w:rsid w:val="00DC1724"/>
    <w:rsid w:val="00E02388"/>
    <w:rsid w:val="00E71737"/>
    <w:rsid w:val="00F952F7"/>
    <w:rsid w:val="00F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DBB9"/>
  <w15:chartTrackingRefBased/>
  <w15:docId w15:val="{0FF32D8B-ECE8-40AC-AC6B-A2E6A811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spacing w:after="200"/>
      <w:contextualSpacing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Pr>
      <w:b/>
      <w:color w:val="000000" w:themeColor="text1"/>
      <w:sz w:val="18"/>
      <w:szCs w:val="18"/>
      <w:lang w:eastAsia="en-US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1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1"/>
    <w:unhideWhenUsed/>
    <w:qFormat/>
    <w:pPr>
      <w:spacing w:after="400" w:line="360" w:lineRule="auto"/>
      <w:ind w:left="-86"/>
      <w:contextualSpacing/>
    </w:pPr>
    <w:rPr>
      <w:rFonts w:cstheme="majorBidi"/>
      <w:color w:val="595959" w:themeColor="text1" w:themeTint="A6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cstheme="majorBidi"/>
      <w:color w:val="595959" w:themeColor="text1" w:themeTint="A6"/>
      <w:spacing w:val="-10"/>
      <w:kern w:val="28"/>
      <w:sz w:val="96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rPr>
      <w:color w:val="000000" w:themeColor="text1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53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36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b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ABCD5861C94B78B439181FF6125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E236A-0FA4-4FCE-9BB1-507E5A5F2E24}"/>
      </w:docPartPr>
      <w:docPartBody>
        <w:p w:rsidR="00180E0B" w:rsidRDefault="00180E0B">
          <w:pPr>
            <w:pStyle w:val="63ABCD5861C94B78B439181FF61258FF"/>
          </w:pPr>
          <w:r>
            <w:t>To:</w:t>
          </w:r>
        </w:p>
      </w:docPartBody>
    </w:docPart>
    <w:docPart>
      <w:docPartPr>
        <w:name w:val="217A59A47CAC41D1AF98AE24B937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82530-92A2-4816-A9A9-106CFE17662D}"/>
      </w:docPartPr>
      <w:docPartBody>
        <w:p w:rsidR="00180E0B" w:rsidRDefault="00180E0B">
          <w:pPr>
            <w:pStyle w:val="217A59A47CAC41D1AF98AE24B93793E7"/>
          </w:pPr>
          <w:r>
            <w:t xml:space="preserve">CC: </w:t>
          </w:r>
        </w:p>
      </w:docPartBody>
    </w:docPart>
    <w:docPart>
      <w:docPartPr>
        <w:name w:val="FF040F56DD0246439369723420186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1A7EC-00A7-4E69-BEE3-A500E3D607E0}"/>
      </w:docPartPr>
      <w:docPartBody>
        <w:p w:rsidR="00180E0B" w:rsidRDefault="00180E0B">
          <w:pPr>
            <w:pStyle w:val="FF040F56DD0246439369723420186398"/>
          </w:pPr>
          <w:r>
            <w:t>Date: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E0B"/>
    <w:rsid w:val="00180E0B"/>
    <w:rsid w:val="0050201C"/>
    <w:rsid w:val="00782EB3"/>
    <w:rsid w:val="00A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ABCD5861C94B78B439181FF61258FF">
    <w:name w:val="63ABCD5861C94B78B439181FF61258FF"/>
  </w:style>
  <w:style w:type="paragraph" w:customStyle="1" w:styleId="217A59A47CAC41D1AF98AE24B93793E7">
    <w:name w:val="217A59A47CAC41D1AF98AE24B93793E7"/>
  </w:style>
  <w:style w:type="paragraph" w:customStyle="1" w:styleId="FF040F56DD0246439369723420186398">
    <w:name w:val="FF040F56DD024643936972342018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mo Simpl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1513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 Name: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College of New Jersey</dc:creator>
  <cp:keywords/>
  <dc:description/>
  <cp:lastModifiedBy>Kevin Williams</cp:lastModifiedBy>
  <cp:revision>6</cp:revision>
  <cp:lastPrinted>2018-09-19T15:23:00Z</cp:lastPrinted>
  <dcterms:created xsi:type="dcterms:W3CDTF">2021-10-25T01:40:00Z</dcterms:created>
  <dcterms:modified xsi:type="dcterms:W3CDTF">2021-11-14T23:24:00Z</dcterms:modified>
</cp:coreProperties>
</file>